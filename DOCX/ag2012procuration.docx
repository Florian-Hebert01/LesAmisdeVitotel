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9C3" w:rsidRDefault="00D537BA" w:rsidP="009B293D">
      <w:pPr>
        <w:ind w:left="360"/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17.5pt">
            <v:imagedata r:id="rId9" o:title="lesamisdevitotel"/>
          </v:shape>
        </w:pict>
      </w:r>
    </w:p>
    <w:p w:rsidR="006369C3" w:rsidRDefault="006369C3" w:rsidP="009B293D">
      <w:pPr>
        <w:ind w:left="360"/>
        <w:jc w:val="center"/>
      </w:pPr>
    </w:p>
    <w:p w:rsidR="0049414E" w:rsidRDefault="006369C3" w:rsidP="009B293D">
      <w:pPr>
        <w:ind w:left="360"/>
        <w:jc w:val="center"/>
      </w:pPr>
      <w:r>
        <w:t>Assemblée Générale du 3 avril 2012.</w:t>
      </w:r>
    </w:p>
    <w:p w:rsidR="006369C3" w:rsidRDefault="006369C3" w:rsidP="009B293D">
      <w:pPr>
        <w:ind w:left="360"/>
        <w:jc w:val="center"/>
      </w:pPr>
    </w:p>
    <w:p w:rsidR="006369C3" w:rsidRDefault="006369C3" w:rsidP="009B293D">
      <w:pPr>
        <w:ind w:left="360"/>
        <w:jc w:val="center"/>
      </w:pPr>
      <w:r>
        <w:t>POUVOIR</w:t>
      </w:r>
    </w:p>
    <w:p w:rsidR="006369C3" w:rsidRDefault="006369C3" w:rsidP="009B293D">
      <w:pPr>
        <w:ind w:left="360"/>
        <w:jc w:val="center"/>
      </w:pPr>
    </w:p>
    <w:p w:rsidR="00B65A50" w:rsidRDefault="006369C3" w:rsidP="009B293D">
      <w:pPr>
        <w:ind w:left="360"/>
        <w:jc w:val="center"/>
      </w:pPr>
      <w:r>
        <w:t>A retourner à :</w:t>
      </w:r>
    </w:p>
    <w:p w:rsidR="006369C3" w:rsidRDefault="006369C3" w:rsidP="00B65A50">
      <w:pPr>
        <w:numPr>
          <w:ilvl w:val="0"/>
          <w:numId w:val="5"/>
        </w:numPr>
        <w:jc w:val="both"/>
      </w:pPr>
      <w:r>
        <w:t xml:space="preserve">Par courriel : </w:t>
      </w:r>
      <w:hyperlink r:id="rId10" w:history="1">
        <w:r w:rsidRPr="008A1B56">
          <w:rPr>
            <w:rStyle w:val="Lienhypertexte"/>
          </w:rPr>
          <w:t>contact@vitotel.fr</w:t>
        </w:r>
      </w:hyperlink>
    </w:p>
    <w:p w:rsidR="006369C3" w:rsidRDefault="006369C3" w:rsidP="00B65A50">
      <w:pPr>
        <w:numPr>
          <w:ilvl w:val="0"/>
          <w:numId w:val="5"/>
        </w:numPr>
        <w:jc w:val="both"/>
      </w:pPr>
      <w:r>
        <w:t>Par courrier : Les Amis de Vitotel, chez Francis Durand,</w:t>
      </w:r>
    </w:p>
    <w:p w:rsidR="006369C3" w:rsidRDefault="006369C3" w:rsidP="009B293D">
      <w:pPr>
        <w:ind w:left="360"/>
        <w:jc w:val="center"/>
      </w:pPr>
      <w:r>
        <w:t>6 route de Conches 27110 Le Neubourg.</w:t>
      </w:r>
    </w:p>
    <w:p w:rsidR="006369C3" w:rsidRDefault="006369C3" w:rsidP="009B293D">
      <w:pPr>
        <w:ind w:left="360"/>
        <w:jc w:val="center"/>
      </w:pPr>
    </w:p>
    <w:p w:rsidR="006369C3" w:rsidRDefault="006369C3" w:rsidP="009B293D">
      <w:pPr>
        <w:ind w:left="360"/>
        <w:jc w:val="center"/>
      </w:pPr>
    </w:p>
    <w:p w:rsidR="006369C3" w:rsidRDefault="006369C3" w:rsidP="006369C3">
      <w:pPr>
        <w:ind w:left="360"/>
        <w:jc w:val="both"/>
      </w:pPr>
      <w:r>
        <w:t>Je, soussigné :</w:t>
      </w:r>
    </w:p>
    <w:p w:rsidR="006369C3" w:rsidRDefault="006369C3" w:rsidP="006369C3">
      <w:pPr>
        <w:ind w:left="360"/>
        <w:jc w:val="both"/>
      </w:pPr>
    </w:p>
    <w:p w:rsidR="006369C3" w:rsidRDefault="006369C3" w:rsidP="006369C3">
      <w:pPr>
        <w:ind w:left="360"/>
        <w:jc w:val="both"/>
      </w:pPr>
      <w:r>
        <w:t>Nom 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Prénom :</w:t>
      </w:r>
    </w:p>
    <w:p w:rsidR="006369C3" w:rsidRDefault="006369C3" w:rsidP="006369C3">
      <w:pPr>
        <w:ind w:left="360"/>
        <w:jc w:val="both"/>
      </w:pPr>
    </w:p>
    <w:p w:rsidR="006369C3" w:rsidRDefault="006369C3" w:rsidP="006369C3">
      <w:pPr>
        <w:ind w:left="360"/>
        <w:jc w:val="both"/>
      </w:pPr>
      <w:r>
        <w:t>Membre des Amis de Vitotel à jour de ma cotisation 2011, donne pouvoir à :</w:t>
      </w:r>
    </w:p>
    <w:p w:rsidR="006369C3" w:rsidRDefault="006369C3" w:rsidP="006369C3">
      <w:pPr>
        <w:ind w:left="360"/>
        <w:jc w:val="both"/>
      </w:pPr>
    </w:p>
    <w:p w:rsidR="006369C3" w:rsidRDefault="006369C3" w:rsidP="006369C3">
      <w:pPr>
        <w:ind w:left="360"/>
        <w:jc w:val="both"/>
      </w:pPr>
      <w:r>
        <w:t>M ou Mme :</w:t>
      </w:r>
    </w:p>
    <w:p w:rsidR="006369C3" w:rsidRDefault="006369C3" w:rsidP="006369C3">
      <w:pPr>
        <w:ind w:left="360"/>
        <w:jc w:val="both"/>
      </w:pPr>
    </w:p>
    <w:p w:rsidR="006369C3" w:rsidRDefault="006369C3" w:rsidP="006369C3">
      <w:pPr>
        <w:ind w:left="360"/>
        <w:jc w:val="both"/>
      </w:pPr>
      <w:r>
        <w:t>Qui sera présent le 3 avril 2012</w:t>
      </w:r>
      <w:r w:rsidR="006E7B83">
        <w:t xml:space="preserve"> </w:t>
      </w:r>
      <w:r>
        <w:t>à Vitot</w:t>
      </w:r>
    </w:p>
    <w:p w:rsidR="006369C3" w:rsidRDefault="006369C3" w:rsidP="006369C3">
      <w:pPr>
        <w:ind w:left="360"/>
        <w:jc w:val="both"/>
      </w:pPr>
      <w:r>
        <w:t>Pour voter en mon nom toute motion ou décision soumise à l’approbation de l’assemblée générale des Amis de Vitotel.</w:t>
      </w:r>
    </w:p>
    <w:p w:rsidR="006369C3" w:rsidRDefault="006369C3" w:rsidP="006369C3">
      <w:pPr>
        <w:ind w:left="360"/>
        <w:jc w:val="both"/>
      </w:pPr>
      <w:r>
        <w:t>Fait à :</w:t>
      </w:r>
    </w:p>
    <w:p w:rsidR="006369C3" w:rsidRDefault="006369C3" w:rsidP="006369C3">
      <w:pPr>
        <w:ind w:left="360"/>
        <w:jc w:val="both"/>
      </w:pPr>
    </w:p>
    <w:p w:rsidR="006369C3" w:rsidRDefault="006369C3" w:rsidP="006369C3">
      <w:pPr>
        <w:ind w:left="360"/>
        <w:jc w:val="both"/>
      </w:pPr>
      <w:r>
        <w:t>Le :</w:t>
      </w:r>
    </w:p>
    <w:p w:rsidR="006369C3" w:rsidRDefault="006369C3" w:rsidP="006369C3">
      <w:pPr>
        <w:ind w:left="360"/>
        <w:jc w:val="both"/>
      </w:pPr>
    </w:p>
    <w:p w:rsidR="006369C3" w:rsidRPr="00AD0E9E" w:rsidRDefault="006369C3" w:rsidP="006369C3">
      <w:pPr>
        <w:ind w:left="360"/>
        <w:jc w:val="both"/>
      </w:pPr>
      <w:r>
        <w:t>Signature</w:t>
      </w:r>
    </w:p>
    <w:sectPr w:rsidR="006369C3" w:rsidRPr="00AD0E9E" w:rsidSect="0035466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286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7BA" w:rsidRDefault="00D537BA">
      <w:r>
        <w:separator/>
      </w:r>
    </w:p>
  </w:endnote>
  <w:endnote w:type="continuationSeparator" w:id="0">
    <w:p w:rsidR="00D537BA" w:rsidRDefault="00D5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ianta">
    <w:altName w:val="Courier New"/>
    <w:charset w:val="00"/>
    <w:family w:val="script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F" w:rsidRDefault="004B348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71" w:rsidRPr="0058042E" w:rsidRDefault="00377471" w:rsidP="00377471">
    <w:pPr>
      <w:pStyle w:val="Pieddepage"/>
      <w:rPr>
        <w:rFonts w:ascii="Vianta" w:hAnsi="Vianta"/>
        <w:b/>
        <w:i/>
        <w:sz w:val="20"/>
        <w:szCs w:val="20"/>
      </w:rPr>
    </w:pPr>
    <w:r w:rsidRPr="0058042E">
      <w:rPr>
        <w:rFonts w:ascii="Vianta" w:hAnsi="Vianta"/>
        <w:b/>
        <w:i/>
        <w:sz w:val="20"/>
        <w:szCs w:val="20"/>
      </w:rPr>
      <w:t>Les Amis de Vitotel</w:t>
    </w:r>
    <w:r w:rsidRPr="0058042E">
      <w:rPr>
        <w:rFonts w:ascii="Vianta" w:hAnsi="Vianta"/>
        <w:b/>
        <w:i/>
        <w:sz w:val="20"/>
        <w:szCs w:val="20"/>
      </w:rPr>
      <w:tab/>
    </w:r>
    <w:r w:rsidRPr="0058042E">
      <w:rPr>
        <w:rFonts w:ascii="Vianta" w:hAnsi="Vianta"/>
        <w:b/>
        <w:i/>
        <w:sz w:val="20"/>
        <w:szCs w:val="20"/>
      </w:rPr>
      <w:tab/>
      <w:t>Président</w:t>
    </w:r>
    <w:r w:rsidRPr="0058042E">
      <w:rPr>
        <w:b/>
        <w:i/>
        <w:sz w:val="20"/>
        <w:szCs w:val="20"/>
      </w:rPr>
      <w:t> </w:t>
    </w:r>
    <w:r w:rsidRPr="0058042E">
      <w:rPr>
        <w:rFonts w:ascii="Vianta" w:hAnsi="Vianta"/>
        <w:b/>
        <w:i/>
        <w:sz w:val="20"/>
        <w:szCs w:val="20"/>
      </w:rPr>
      <w:t>: Francis Durand</w:t>
    </w:r>
  </w:p>
  <w:p w:rsidR="00377471" w:rsidRPr="0058042E" w:rsidRDefault="00377471" w:rsidP="00377471">
    <w:pPr>
      <w:pStyle w:val="Pieddepage"/>
      <w:rPr>
        <w:rFonts w:ascii="Vianta" w:hAnsi="Vianta"/>
        <w:b/>
        <w:i/>
        <w:sz w:val="20"/>
        <w:szCs w:val="20"/>
      </w:rPr>
    </w:pPr>
    <w:r w:rsidRPr="0058042E">
      <w:rPr>
        <w:rFonts w:ascii="Vianta" w:hAnsi="Vianta"/>
        <w:b/>
        <w:i/>
        <w:sz w:val="20"/>
        <w:szCs w:val="20"/>
      </w:rPr>
      <w:t>Association loi 1901 n° W273001768</w:t>
    </w:r>
    <w:r w:rsidRPr="0058042E">
      <w:rPr>
        <w:rFonts w:ascii="Vianta" w:hAnsi="Vianta"/>
        <w:b/>
        <w:i/>
        <w:sz w:val="20"/>
        <w:szCs w:val="20"/>
      </w:rPr>
      <w:tab/>
    </w:r>
    <w:r w:rsidR="0058042E">
      <w:rPr>
        <w:rFonts w:ascii="Vianta" w:hAnsi="Vianta"/>
        <w:b/>
        <w:i/>
        <w:sz w:val="20"/>
        <w:szCs w:val="20"/>
      </w:rPr>
      <w:tab/>
    </w:r>
    <w:r w:rsidRPr="0058042E">
      <w:rPr>
        <w:rFonts w:ascii="Vianta" w:hAnsi="Vianta"/>
        <w:b/>
        <w:i/>
        <w:sz w:val="20"/>
        <w:szCs w:val="20"/>
      </w:rPr>
      <w:t>6 route de Conches</w:t>
    </w:r>
  </w:p>
  <w:p w:rsidR="00377471" w:rsidRPr="0058042E" w:rsidRDefault="00377471" w:rsidP="00377471">
    <w:pPr>
      <w:pStyle w:val="Pieddepage"/>
      <w:rPr>
        <w:rFonts w:ascii="Vianta" w:hAnsi="Vianta"/>
        <w:b/>
        <w:i/>
        <w:sz w:val="20"/>
        <w:szCs w:val="20"/>
      </w:rPr>
    </w:pPr>
    <w:r w:rsidRPr="0058042E">
      <w:rPr>
        <w:rFonts w:ascii="Vianta" w:hAnsi="Vianta"/>
        <w:b/>
        <w:i/>
        <w:sz w:val="20"/>
        <w:szCs w:val="20"/>
      </w:rPr>
      <w:t>Mairie de Vitot</w:t>
    </w:r>
    <w:r w:rsidRPr="0058042E">
      <w:rPr>
        <w:rFonts w:ascii="Vianta" w:hAnsi="Vianta"/>
        <w:b/>
        <w:i/>
        <w:sz w:val="20"/>
        <w:szCs w:val="20"/>
      </w:rPr>
      <w:tab/>
    </w:r>
    <w:r w:rsidRPr="0058042E">
      <w:rPr>
        <w:rFonts w:ascii="Vianta" w:hAnsi="Vianta"/>
        <w:b/>
        <w:i/>
        <w:sz w:val="20"/>
        <w:szCs w:val="20"/>
      </w:rPr>
      <w:tab/>
      <w:t>27110 Le Neubourg</w:t>
    </w:r>
  </w:p>
  <w:p w:rsidR="00377471" w:rsidRPr="0058042E" w:rsidRDefault="00377471" w:rsidP="00377471">
    <w:pPr>
      <w:pStyle w:val="Pieddepage"/>
      <w:rPr>
        <w:rFonts w:ascii="Vianta" w:hAnsi="Vianta"/>
        <w:b/>
        <w:i/>
        <w:sz w:val="20"/>
        <w:szCs w:val="20"/>
      </w:rPr>
    </w:pPr>
    <w:r w:rsidRPr="0058042E">
      <w:rPr>
        <w:rFonts w:ascii="Vianta" w:hAnsi="Vianta"/>
        <w:b/>
        <w:i/>
        <w:sz w:val="20"/>
        <w:szCs w:val="20"/>
      </w:rPr>
      <w:t>27110 Vitot</w:t>
    </w:r>
    <w:r w:rsidRPr="0058042E">
      <w:rPr>
        <w:rFonts w:ascii="Vianta" w:hAnsi="Vianta"/>
        <w:b/>
        <w:i/>
        <w:sz w:val="20"/>
        <w:szCs w:val="20"/>
      </w:rPr>
      <w:tab/>
    </w:r>
    <w:r w:rsidRPr="0058042E">
      <w:rPr>
        <w:rFonts w:ascii="Vianta" w:hAnsi="Vianta"/>
        <w:b/>
        <w:i/>
        <w:sz w:val="20"/>
        <w:szCs w:val="20"/>
      </w:rPr>
      <w:tab/>
      <w:t>courriel</w:t>
    </w:r>
    <w:r w:rsidRPr="0058042E">
      <w:rPr>
        <w:b/>
        <w:i/>
        <w:sz w:val="20"/>
        <w:szCs w:val="20"/>
      </w:rPr>
      <w:t> </w:t>
    </w:r>
    <w:r w:rsidRPr="0058042E">
      <w:rPr>
        <w:rFonts w:ascii="Vianta" w:hAnsi="Vianta"/>
        <w:b/>
        <w:i/>
        <w:sz w:val="20"/>
        <w:szCs w:val="20"/>
      </w:rPr>
      <w:t xml:space="preserve">: </w:t>
    </w:r>
    <w:hyperlink r:id="rId1" w:history="1">
      <w:r w:rsidRPr="0058042E">
        <w:rPr>
          <w:rStyle w:val="Lienhypertexte"/>
          <w:rFonts w:ascii="Vianta" w:hAnsi="Vianta"/>
          <w:b/>
          <w:i/>
          <w:sz w:val="20"/>
          <w:szCs w:val="20"/>
        </w:rPr>
        <w:t>contact@vitotel.fr</w:t>
      </w:r>
    </w:hyperlink>
  </w:p>
  <w:p w:rsidR="00387CFD" w:rsidRPr="0058042E" w:rsidRDefault="00377471" w:rsidP="0058042E">
    <w:pPr>
      <w:pStyle w:val="Pieddepage"/>
      <w:jc w:val="center"/>
      <w:rPr>
        <w:sz w:val="20"/>
        <w:szCs w:val="20"/>
      </w:rPr>
    </w:pPr>
    <w:r w:rsidRPr="0058042E">
      <w:rPr>
        <w:rFonts w:ascii="Vianta" w:hAnsi="Vianta"/>
        <w:b/>
        <w:i/>
        <w:sz w:val="20"/>
        <w:szCs w:val="20"/>
      </w:rPr>
      <w:t>www.vitotel.fr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F" w:rsidRDefault="004B348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7BA" w:rsidRDefault="00D537BA">
      <w:r>
        <w:separator/>
      </w:r>
    </w:p>
  </w:footnote>
  <w:footnote w:type="continuationSeparator" w:id="0">
    <w:p w:rsidR="00D537BA" w:rsidRDefault="00D53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F" w:rsidRDefault="004B348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F" w:rsidRDefault="004B348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F" w:rsidRDefault="004B348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25637"/>
    <w:multiLevelType w:val="hybridMultilevel"/>
    <w:tmpl w:val="686A15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6847AF"/>
    <w:multiLevelType w:val="hybridMultilevel"/>
    <w:tmpl w:val="858A70A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CA4493"/>
    <w:multiLevelType w:val="hybridMultilevel"/>
    <w:tmpl w:val="202A61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307411"/>
    <w:multiLevelType w:val="hybridMultilevel"/>
    <w:tmpl w:val="05E441E0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4C953ED8"/>
    <w:multiLevelType w:val="hybridMultilevel"/>
    <w:tmpl w:val="6F98B55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45B"/>
    <w:rsid w:val="000075F5"/>
    <w:rsid w:val="00021C55"/>
    <w:rsid w:val="00032085"/>
    <w:rsid w:val="000555FA"/>
    <w:rsid w:val="00070BEE"/>
    <w:rsid w:val="0007545B"/>
    <w:rsid w:val="00095854"/>
    <w:rsid w:val="000A1A8A"/>
    <w:rsid w:val="000C170D"/>
    <w:rsid w:val="000D4A66"/>
    <w:rsid w:val="000F0069"/>
    <w:rsid w:val="00135C5F"/>
    <w:rsid w:val="00141F92"/>
    <w:rsid w:val="00156E72"/>
    <w:rsid w:val="001850F2"/>
    <w:rsid w:val="00187178"/>
    <w:rsid w:val="002072FF"/>
    <w:rsid w:val="00213096"/>
    <w:rsid w:val="00215FC5"/>
    <w:rsid w:val="00223387"/>
    <w:rsid w:val="00241504"/>
    <w:rsid w:val="002526F2"/>
    <w:rsid w:val="002B4328"/>
    <w:rsid w:val="002C09F6"/>
    <w:rsid w:val="0032479F"/>
    <w:rsid w:val="00334F06"/>
    <w:rsid w:val="0035466A"/>
    <w:rsid w:val="00355007"/>
    <w:rsid w:val="00377471"/>
    <w:rsid w:val="00387CFD"/>
    <w:rsid w:val="003B364E"/>
    <w:rsid w:val="003E724A"/>
    <w:rsid w:val="004036D3"/>
    <w:rsid w:val="004113BA"/>
    <w:rsid w:val="00416628"/>
    <w:rsid w:val="00417BA5"/>
    <w:rsid w:val="004242AC"/>
    <w:rsid w:val="0043762B"/>
    <w:rsid w:val="004552A1"/>
    <w:rsid w:val="00485170"/>
    <w:rsid w:val="0049414E"/>
    <w:rsid w:val="004A035E"/>
    <w:rsid w:val="004B348F"/>
    <w:rsid w:val="004E2618"/>
    <w:rsid w:val="004F6F8B"/>
    <w:rsid w:val="005076E9"/>
    <w:rsid w:val="0055675F"/>
    <w:rsid w:val="0056761D"/>
    <w:rsid w:val="005745F7"/>
    <w:rsid w:val="0058042E"/>
    <w:rsid w:val="005819FE"/>
    <w:rsid w:val="005A01A4"/>
    <w:rsid w:val="005C7AED"/>
    <w:rsid w:val="005D1F7B"/>
    <w:rsid w:val="005F4C8C"/>
    <w:rsid w:val="0062262F"/>
    <w:rsid w:val="00626D43"/>
    <w:rsid w:val="006369C3"/>
    <w:rsid w:val="006A2921"/>
    <w:rsid w:val="006E7B83"/>
    <w:rsid w:val="006F0C15"/>
    <w:rsid w:val="007125C8"/>
    <w:rsid w:val="00766FB5"/>
    <w:rsid w:val="007738F9"/>
    <w:rsid w:val="007847FB"/>
    <w:rsid w:val="007924D9"/>
    <w:rsid w:val="007A4471"/>
    <w:rsid w:val="007B0031"/>
    <w:rsid w:val="00822917"/>
    <w:rsid w:val="0083013E"/>
    <w:rsid w:val="00833782"/>
    <w:rsid w:val="00837BE4"/>
    <w:rsid w:val="008A7A3C"/>
    <w:rsid w:val="008C24DE"/>
    <w:rsid w:val="008C39C5"/>
    <w:rsid w:val="008C3F5C"/>
    <w:rsid w:val="008E61BA"/>
    <w:rsid w:val="008F4986"/>
    <w:rsid w:val="00903E6B"/>
    <w:rsid w:val="009160EE"/>
    <w:rsid w:val="00935BF5"/>
    <w:rsid w:val="00957BBB"/>
    <w:rsid w:val="00965249"/>
    <w:rsid w:val="00975EF5"/>
    <w:rsid w:val="009B293D"/>
    <w:rsid w:val="009D7304"/>
    <w:rsid w:val="009E152E"/>
    <w:rsid w:val="00A0193B"/>
    <w:rsid w:val="00A12D97"/>
    <w:rsid w:val="00A30EDC"/>
    <w:rsid w:val="00A33BE8"/>
    <w:rsid w:val="00A73E86"/>
    <w:rsid w:val="00A81E27"/>
    <w:rsid w:val="00AA236D"/>
    <w:rsid w:val="00AB5171"/>
    <w:rsid w:val="00AB687B"/>
    <w:rsid w:val="00AD0E9E"/>
    <w:rsid w:val="00AE2DB3"/>
    <w:rsid w:val="00B05783"/>
    <w:rsid w:val="00B1087C"/>
    <w:rsid w:val="00B24442"/>
    <w:rsid w:val="00B54FF2"/>
    <w:rsid w:val="00B62FE0"/>
    <w:rsid w:val="00B65A50"/>
    <w:rsid w:val="00BC1E4E"/>
    <w:rsid w:val="00BD31A6"/>
    <w:rsid w:val="00BE591C"/>
    <w:rsid w:val="00BF2A86"/>
    <w:rsid w:val="00C00E2F"/>
    <w:rsid w:val="00C0266B"/>
    <w:rsid w:val="00C2457B"/>
    <w:rsid w:val="00CA2869"/>
    <w:rsid w:val="00CB3556"/>
    <w:rsid w:val="00CC0132"/>
    <w:rsid w:val="00CD35CF"/>
    <w:rsid w:val="00CE04E3"/>
    <w:rsid w:val="00CE6FFE"/>
    <w:rsid w:val="00CE7604"/>
    <w:rsid w:val="00CF21E0"/>
    <w:rsid w:val="00D23826"/>
    <w:rsid w:val="00D26E67"/>
    <w:rsid w:val="00D3615B"/>
    <w:rsid w:val="00D537BA"/>
    <w:rsid w:val="00D81857"/>
    <w:rsid w:val="00D92416"/>
    <w:rsid w:val="00E555B6"/>
    <w:rsid w:val="00E739AF"/>
    <w:rsid w:val="00EA15B1"/>
    <w:rsid w:val="00EA299A"/>
    <w:rsid w:val="00EB0923"/>
    <w:rsid w:val="00EC5EC4"/>
    <w:rsid w:val="00EC6D12"/>
    <w:rsid w:val="00F3403B"/>
    <w:rsid w:val="00F514A0"/>
    <w:rsid w:val="00FC2020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D0E9E"/>
    <w:rPr>
      <w:color w:val="0000FF"/>
      <w:u w:val="single"/>
    </w:rPr>
  </w:style>
  <w:style w:type="paragraph" w:styleId="En-tte">
    <w:name w:val="header"/>
    <w:basedOn w:val="Normal"/>
    <w:rsid w:val="00387CF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87CFD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5A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65A5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contact@vitotel.f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vitotel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is\Documents\Vitotel.fr\ag2012procuration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55B47-EC69-4B9A-8668-5367D57A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ag2012procuration</Template>
  <TotalTime>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amis de Vitotel</vt:lpstr>
    </vt:vector>
  </TitlesOfParts>
  <Company/>
  <LinksUpToDate>false</LinksUpToDate>
  <CharactersWithSpaces>547</CharactersWithSpaces>
  <SharedDoc>false</SharedDoc>
  <HLinks>
    <vt:vector size="18" baseType="variant">
      <vt:variant>
        <vt:i4>393279</vt:i4>
      </vt:variant>
      <vt:variant>
        <vt:i4>0</vt:i4>
      </vt:variant>
      <vt:variant>
        <vt:i4>0</vt:i4>
      </vt:variant>
      <vt:variant>
        <vt:i4>5</vt:i4>
      </vt:variant>
      <vt:variant>
        <vt:lpwstr>mailto:contact@vitotel.fr</vt:lpwstr>
      </vt:variant>
      <vt:variant>
        <vt:lpwstr/>
      </vt:variant>
      <vt:variant>
        <vt:i4>7864431</vt:i4>
      </vt:variant>
      <vt:variant>
        <vt:i4>3</vt:i4>
      </vt:variant>
      <vt:variant>
        <vt:i4>0</vt:i4>
      </vt:variant>
      <vt:variant>
        <vt:i4>5</vt:i4>
      </vt:variant>
      <vt:variant>
        <vt:lpwstr>http://www.vitotel.fr/</vt:lpwstr>
      </vt:variant>
      <vt:variant>
        <vt:lpwstr/>
      </vt:variant>
      <vt:variant>
        <vt:i4>393279</vt:i4>
      </vt:variant>
      <vt:variant>
        <vt:i4>0</vt:i4>
      </vt:variant>
      <vt:variant>
        <vt:i4>0</vt:i4>
      </vt:variant>
      <vt:variant>
        <vt:i4>5</vt:i4>
      </vt:variant>
      <vt:variant>
        <vt:lpwstr>mailto:contact@vitotel.fr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amis de Vitotel</dc:title>
  <dc:creator>Francis Durand</dc:creator>
  <cp:lastModifiedBy>Francis Durand</cp:lastModifiedBy>
  <cp:revision>1</cp:revision>
  <cp:lastPrinted>2012-03-06T14:33:00Z</cp:lastPrinted>
  <dcterms:created xsi:type="dcterms:W3CDTF">2012-03-06T18:30:00Z</dcterms:created>
  <dcterms:modified xsi:type="dcterms:W3CDTF">2012-03-06T18:31:00Z</dcterms:modified>
</cp:coreProperties>
</file>