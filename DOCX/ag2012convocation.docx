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E9E" w:rsidRDefault="00B35FAC" w:rsidP="008F4986">
      <w:r>
        <w:rPr>
          <w:noProof/>
          <w:lang w:eastAsia="fr-FR" w:bidi="he-IL"/>
        </w:rPr>
        <w:pict>
          <v:shapetype id="_x0000_t202" coordsize="21600,21600" o:spt="202" path="m,l,21600r21600,l21600,xe">
            <v:stroke joinstyle="miter"/>
            <v:path gradientshapeok="t" o:connecttype="rect"/>
          </v:shapetype>
          <v:shape id="_x0000_s1030" type="#_x0000_t202" style="position:absolute;margin-left:171pt;margin-top:0;width:279pt;height:99pt;z-index:1" stroked="f">
            <v:textbox style="mso-next-textbox:#_x0000_s1030">
              <w:txbxContent>
                <w:p w:rsidR="00AD0E9E" w:rsidRPr="00AD0E9E" w:rsidRDefault="00AD0E9E" w:rsidP="00AD0E9E">
                  <w:pPr>
                    <w:jc w:val="center"/>
                    <w:rPr>
                      <w:b/>
                      <w:bCs/>
                      <w:sz w:val="32"/>
                      <w:szCs w:val="32"/>
                    </w:rPr>
                  </w:pPr>
                  <w:r w:rsidRPr="00AD0E9E">
                    <w:rPr>
                      <w:b/>
                      <w:bCs/>
                      <w:sz w:val="32"/>
                      <w:szCs w:val="32"/>
                    </w:rPr>
                    <w:t>Les Amis de Vitotel</w:t>
                  </w:r>
                </w:p>
                <w:p w:rsidR="00AD0E9E" w:rsidRPr="00AD0E9E" w:rsidRDefault="00AD0E9E" w:rsidP="00AD0E9E">
                  <w:pPr>
                    <w:jc w:val="center"/>
                    <w:rPr>
                      <w:b/>
                      <w:bCs/>
                      <w:sz w:val="20"/>
                      <w:szCs w:val="20"/>
                    </w:rPr>
                  </w:pPr>
                  <w:r w:rsidRPr="00AD0E9E">
                    <w:rPr>
                      <w:sz w:val="20"/>
                      <w:szCs w:val="20"/>
                    </w:rPr>
                    <w:t>Association loi 1901 n° W273001768</w:t>
                  </w:r>
                </w:p>
                <w:p w:rsidR="00AD0E9E" w:rsidRDefault="00AD0E9E" w:rsidP="00AD0E9E">
                  <w:pPr>
                    <w:jc w:val="center"/>
                  </w:pPr>
                  <w:r>
                    <w:t>Mairie de Vitot</w:t>
                  </w:r>
                </w:p>
                <w:p w:rsidR="00AD0E9E" w:rsidRDefault="00AD0E9E" w:rsidP="00AD0E9E">
                  <w:pPr>
                    <w:jc w:val="center"/>
                  </w:pPr>
                  <w:r>
                    <w:t>27110 Vitot</w:t>
                  </w:r>
                </w:p>
                <w:p w:rsidR="00AD0E9E" w:rsidRDefault="00AD0E9E" w:rsidP="00AD0E9E">
                  <w:pPr>
                    <w:jc w:val="center"/>
                  </w:pPr>
                  <w:r>
                    <w:t xml:space="preserve">Courriel : </w:t>
                  </w:r>
                  <w:hyperlink r:id="rId9" w:history="1">
                    <w:r w:rsidRPr="00A42665">
                      <w:rPr>
                        <w:rStyle w:val="Lienhypertexte"/>
                      </w:rPr>
                      <w:t>contact@vitotel.fr</w:t>
                    </w:r>
                  </w:hyperlink>
                </w:p>
                <w:p w:rsidR="00AD0E9E" w:rsidRDefault="00B35FAC" w:rsidP="00AD0E9E">
                  <w:pPr>
                    <w:jc w:val="center"/>
                  </w:pPr>
                  <w:hyperlink r:id="rId10" w:history="1">
                    <w:r w:rsidR="00AD0E9E" w:rsidRPr="00A42665">
                      <w:rPr>
                        <w:rStyle w:val="Lienhypertexte"/>
                      </w:rPr>
                      <w:t>www.vitotel.fr</w:t>
                    </w:r>
                  </w:hyperlink>
                </w:p>
              </w:txbxContent>
            </v:textbox>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17.5pt">
            <v:imagedata r:id="rId11" o:title="lesamisdevitotel"/>
          </v:shape>
        </w:pict>
      </w:r>
      <w:r w:rsidR="000555FA">
        <w:t xml:space="preserve">                       </w:t>
      </w:r>
      <w:r w:rsidR="000555FA">
        <w:tab/>
      </w:r>
      <w:r w:rsidR="000555FA">
        <w:tab/>
      </w:r>
      <w:r w:rsidR="000555FA">
        <w:tab/>
      </w:r>
      <w:r w:rsidR="000555FA">
        <w:tab/>
      </w:r>
      <w:r w:rsidR="000555FA">
        <w:tab/>
      </w:r>
      <w:r w:rsidR="000555FA">
        <w:tab/>
      </w:r>
    </w:p>
    <w:p w:rsidR="00BF2A86" w:rsidRDefault="00BF2A86" w:rsidP="00AD0E9E">
      <w:pPr>
        <w:jc w:val="both"/>
      </w:pPr>
    </w:p>
    <w:p w:rsidR="0049414E" w:rsidRDefault="0049414E" w:rsidP="0049414E">
      <w:pPr>
        <w:jc w:val="right"/>
      </w:pPr>
      <w:r>
        <w:t xml:space="preserve">Le </w:t>
      </w:r>
      <w:r>
        <w:fldChar w:fldCharType="begin"/>
      </w:r>
      <w:r>
        <w:instrText xml:space="preserve"> TIME \@ "d MMMM yyyy" </w:instrText>
      </w:r>
      <w:r>
        <w:fldChar w:fldCharType="separate"/>
      </w:r>
      <w:r w:rsidR="007F79A2">
        <w:rPr>
          <w:noProof/>
        </w:rPr>
        <w:t>6 mars 2012</w:t>
      </w:r>
      <w:r>
        <w:fldChar w:fldCharType="end"/>
      </w:r>
    </w:p>
    <w:p w:rsidR="0049414E" w:rsidRDefault="0049414E" w:rsidP="0049414E"/>
    <w:p w:rsidR="0049414E" w:rsidRDefault="0049414E" w:rsidP="0049414E">
      <w:pPr>
        <w:jc w:val="center"/>
      </w:pPr>
      <w:r>
        <w:t>Madame, Monsieur.</w:t>
      </w:r>
    </w:p>
    <w:p w:rsidR="00032085" w:rsidRDefault="00032085" w:rsidP="0049414E">
      <w:pPr>
        <w:ind w:firstLine="360"/>
        <w:jc w:val="both"/>
      </w:pPr>
    </w:p>
    <w:p w:rsidR="0049414E" w:rsidRDefault="004552A1" w:rsidP="0049414E">
      <w:pPr>
        <w:ind w:firstLine="360"/>
        <w:jc w:val="both"/>
      </w:pPr>
      <w:r>
        <w:t>L’association</w:t>
      </w:r>
      <w:r w:rsidR="0049414E">
        <w:t xml:space="preserve"> « </w:t>
      </w:r>
      <w:r>
        <w:t>les A</w:t>
      </w:r>
      <w:r w:rsidR="0049414E">
        <w:t>mis de Vitotel » a été créé</w:t>
      </w:r>
      <w:r>
        <w:t>e</w:t>
      </w:r>
      <w:r w:rsidR="00D23826">
        <w:t xml:space="preserve"> en mars 2010</w:t>
      </w:r>
      <w:r w:rsidR="0049414E">
        <w:t xml:space="preserve"> afin de sauvegarder l’</w:t>
      </w:r>
      <w:r w:rsidR="00B65A50">
        <w:t>église Saint Michel de Vitotel.</w:t>
      </w:r>
    </w:p>
    <w:p w:rsidR="0049414E" w:rsidRDefault="0049414E" w:rsidP="0049414E">
      <w:pPr>
        <w:ind w:firstLine="360"/>
        <w:jc w:val="both"/>
      </w:pPr>
    </w:p>
    <w:p w:rsidR="0049414E" w:rsidRDefault="00223387" w:rsidP="0035466A">
      <w:pPr>
        <w:ind w:firstLine="360"/>
        <w:jc w:val="both"/>
      </w:pPr>
      <w:r>
        <w:t xml:space="preserve">Vous êtes adhérent de </w:t>
      </w:r>
      <w:r w:rsidR="00032085">
        <w:t xml:space="preserve">cette association et nous vous remercions </w:t>
      </w:r>
      <w:r w:rsidR="002072FF">
        <w:t xml:space="preserve">vivement de nous avoir </w:t>
      </w:r>
      <w:r w:rsidR="00B65A50">
        <w:t>rejoints</w:t>
      </w:r>
      <w:r w:rsidR="002072FF">
        <w:t>.</w:t>
      </w:r>
    </w:p>
    <w:p w:rsidR="009B293D" w:rsidRDefault="009B293D" w:rsidP="00032085">
      <w:pPr>
        <w:jc w:val="both"/>
      </w:pPr>
    </w:p>
    <w:p w:rsidR="009B293D" w:rsidRPr="006369C3" w:rsidRDefault="009B293D" w:rsidP="0035466A">
      <w:pPr>
        <w:pBdr>
          <w:top w:val="single" w:sz="4" w:space="1" w:color="auto"/>
          <w:left w:val="single" w:sz="4" w:space="4" w:color="auto"/>
          <w:bottom w:val="single" w:sz="4" w:space="1" w:color="auto"/>
          <w:right w:val="single" w:sz="4" w:space="4" w:color="auto"/>
        </w:pBdr>
        <w:ind w:firstLine="360"/>
        <w:jc w:val="both"/>
        <w:rPr>
          <w:b/>
          <w:sz w:val="32"/>
        </w:rPr>
      </w:pPr>
      <w:r w:rsidRPr="006369C3">
        <w:rPr>
          <w:b/>
          <w:sz w:val="32"/>
        </w:rPr>
        <w:t xml:space="preserve">Nous vous invitons à notre Assemblée Générale qui aura lieu le </w:t>
      </w:r>
      <w:r w:rsidR="00223387" w:rsidRPr="006369C3">
        <w:rPr>
          <w:b/>
          <w:sz w:val="32"/>
        </w:rPr>
        <w:t>mardi 3</w:t>
      </w:r>
      <w:r w:rsidRPr="006369C3">
        <w:rPr>
          <w:b/>
          <w:sz w:val="32"/>
        </w:rPr>
        <w:t xml:space="preserve"> avril 201</w:t>
      </w:r>
      <w:r w:rsidR="00223387" w:rsidRPr="006369C3">
        <w:rPr>
          <w:b/>
          <w:sz w:val="32"/>
        </w:rPr>
        <w:t>2</w:t>
      </w:r>
      <w:r w:rsidRPr="006369C3">
        <w:rPr>
          <w:b/>
          <w:sz w:val="32"/>
        </w:rPr>
        <w:t xml:space="preserve"> à 1</w:t>
      </w:r>
      <w:r w:rsidR="00223387" w:rsidRPr="006369C3">
        <w:rPr>
          <w:b/>
          <w:sz w:val="32"/>
        </w:rPr>
        <w:t>8</w:t>
      </w:r>
      <w:r w:rsidRPr="006369C3">
        <w:rPr>
          <w:b/>
          <w:sz w:val="32"/>
        </w:rPr>
        <w:t xml:space="preserve"> h</w:t>
      </w:r>
      <w:r w:rsidR="00223387" w:rsidRPr="006369C3">
        <w:rPr>
          <w:b/>
          <w:sz w:val="32"/>
        </w:rPr>
        <w:t xml:space="preserve"> 30</w:t>
      </w:r>
      <w:r w:rsidRPr="006369C3">
        <w:rPr>
          <w:b/>
          <w:sz w:val="32"/>
        </w:rPr>
        <w:t xml:space="preserve"> à la mairie de Vitot. L’ordre du jour sera : rapport moral 201</w:t>
      </w:r>
      <w:r w:rsidR="00223387" w:rsidRPr="006369C3">
        <w:rPr>
          <w:b/>
          <w:sz w:val="32"/>
        </w:rPr>
        <w:t>1</w:t>
      </w:r>
      <w:r w:rsidRPr="006369C3">
        <w:rPr>
          <w:b/>
          <w:sz w:val="32"/>
        </w:rPr>
        <w:t>, rapport financier 201</w:t>
      </w:r>
      <w:r w:rsidR="00223387" w:rsidRPr="006369C3">
        <w:rPr>
          <w:b/>
          <w:sz w:val="32"/>
        </w:rPr>
        <w:t>1</w:t>
      </w:r>
      <w:r w:rsidRPr="006369C3">
        <w:rPr>
          <w:b/>
          <w:sz w:val="32"/>
        </w:rPr>
        <w:t xml:space="preserve">, </w:t>
      </w:r>
      <w:r w:rsidR="00223387" w:rsidRPr="006369C3">
        <w:rPr>
          <w:b/>
          <w:sz w:val="32"/>
        </w:rPr>
        <w:t>le point sur les travaux</w:t>
      </w:r>
      <w:r w:rsidR="0035466A" w:rsidRPr="006369C3">
        <w:rPr>
          <w:b/>
          <w:sz w:val="32"/>
        </w:rPr>
        <w:t xml:space="preserve"> et questions divers</w:t>
      </w:r>
      <w:r w:rsidRPr="006369C3">
        <w:rPr>
          <w:b/>
          <w:sz w:val="32"/>
        </w:rPr>
        <w:t>.</w:t>
      </w:r>
    </w:p>
    <w:p w:rsidR="00223387" w:rsidRDefault="00032085" w:rsidP="00223387">
      <w:pPr>
        <w:ind w:firstLine="360"/>
        <w:jc w:val="both"/>
      </w:pPr>
      <w:r>
        <w:tab/>
      </w:r>
    </w:p>
    <w:p w:rsidR="0049414E" w:rsidRDefault="00223387" w:rsidP="00223387">
      <w:pPr>
        <w:ind w:firstLine="360"/>
        <w:jc w:val="both"/>
      </w:pPr>
      <w:r>
        <w:t>Comme vous le savez, la foudre est tombée le 23 août 2011 sur la flèche du clocher de l’église Saint Michel de Vitotel. Depuis</w:t>
      </w:r>
      <w:r w:rsidR="00BE591C">
        <w:t>,</w:t>
      </w:r>
      <w:r>
        <w:t xml:space="preserve"> l’accès au site de Vitotel est interdit par arrêté municipal pris sur la demande de la DRAC. De ce fait, aucune manifestation ne pourra être organisée en 2012 à Vitotel. Néanmoins, nous souhaitons que vous nous apportiez vos idées lors de cette assemblée générale afin d’organiser en d’autres lieux quelques évènements, toujours dans le but d’alimenter nos fonds en vue d’effectuer les travaux d’entretien, autre que ceux nécessité par l’accident d’août dernier, de notre église.</w:t>
      </w:r>
    </w:p>
    <w:p w:rsidR="00223387" w:rsidRDefault="00223387" w:rsidP="00223387">
      <w:pPr>
        <w:ind w:firstLine="360"/>
        <w:jc w:val="both"/>
      </w:pPr>
    </w:p>
    <w:p w:rsidR="00223387" w:rsidRDefault="00223387" w:rsidP="00223387">
      <w:pPr>
        <w:ind w:firstLine="360"/>
        <w:jc w:val="both"/>
      </w:pPr>
      <w:r>
        <w:t>Si vous ne pouvez pas assi</w:t>
      </w:r>
      <w:r w:rsidR="006369C3">
        <w:t>s</w:t>
      </w:r>
      <w:r>
        <w:t>ter à cette assemblée générale, nous vous demandons de bien vouloir envoyer votre pouvoir</w:t>
      </w:r>
      <w:r w:rsidR="006369C3">
        <w:t>, par courriel ou par courrier, à l’aide du document ci-joint.</w:t>
      </w:r>
    </w:p>
    <w:p w:rsidR="00B65A50" w:rsidRDefault="00B65A50" w:rsidP="00223387">
      <w:pPr>
        <w:ind w:firstLine="360"/>
        <w:jc w:val="both"/>
      </w:pPr>
    </w:p>
    <w:p w:rsidR="00B65A50" w:rsidRDefault="00B65A50" w:rsidP="00223387">
      <w:pPr>
        <w:ind w:firstLine="360"/>
        <w:jc w:val="both"/>
      </w:pPr>
      <w:r>
        <w:t>D’autre part n’hésitez pas à parler de Vitotel et des « Amis de Vitotel » afin de susciter de nouvelles adhésions. Vous pouvez trouver un formulaire d’adhésion à l’adresse :</w:t>
      </w:r>
      <w:r w:rsidR="006E7B83">
        <w:t xml:space="preserve"> </w:t>
      </w:r>
      <w:r w:rsidR="006E7B83" w:rsidRPr="006E7B83">
        <w:t>http://vitotel.free.fr/bulletin.pdf</w:t>
      </w:r>
    </w:p>
    <w:p w:rsidR="004552A1" w:rsidRDefault="004552A1" w:rsidP="004552A1">
      <w:pPr>
        <w:ind w:left="360"/>
        <w:jc w:val="both"/>
      </w:pPr>
    </w:p>
    <w:p w:rsidR="004552A1" w:rsidRDefault="004552A1" w:rsidP="0035466A">
      <w:pPr>
        <w:ind w:firstLine="360"/>
        <w:jc w:val="both"/>
      </w:pPr>
      <w:r>
        <w:t xml:space="preserve">En espérant vous rencontrer lors </w:t>
      </w:r>
      <w:r w:rsidR="009B293D">
        <w:t xml:space="preserve">de l’assemblée générale et </w:t>
      </w:r>
      <w:r>
        <w:t>des manifestations</w:t>
      </w:r>
      <w:r w:rsidR="0058042E">
        <w:t xml:space="preserve"> organisées par l’Association </w:t>
      </w:r>
      <w:r w:rsidR="006369C3">
        <w:t>des Amis de</w:t>
      </w:r>
      <w:r w:rsidR="0058042E">
        <w:t xml:space="preserve"> </w:t>
      </w:r>
      <w:r>
        <w:t xml:space="preserve">Vitotel, nous </w:t>
      </w:r>
      <w:r w:rsidR="00BE591C">
        <w:t xml:space="preserve">vous </w:t>
      </w:r>
      <w:r>
        <w:t>prions de bien vouloir recevoir l’expression de nos sentiments les meilleurs.</w:t>
      </w:r>
    </w:p>
    <w:p w:rsidR="0058042E" w:rsidRDefault="0058042E" w:rsidP="0058042E">
      <w:pPr>
        <w:jc w:val="both"/>
      </w:pPr>
    </w:p>
    <w:p w:rsidR="0058042E" w:rsidRDefault="0058042E" w:rsidP="0058042E">
      <w:pPr>
        <w:jc w:val="both"/>
      </w:pPr>
    </w:p>
    <w:p w:rsidR="004552A1" w:rsidRDefault="004552A1" w:rsidP="009B293D">
      <w:pPr>
        <w:jc w:val="both"/>
      </w:pPr>
    </w:p>
    <w:p w:rsidR="006369C3" w:rsidRPr="00AD0E9E" w:rsidRDefault="004552A1" w:rsidP="007F79A2">
      <w:pPr>
        <w:ind w:left="360"/>
        <w:jc w:val="center"/>
      </w:pPr>
      <w:r>
        <w:t>Le Président :</w:t>
      </w:r>
      <w:r w:rsidR="00387CFD">
        <w:t xml:space="preserve"> F</w:t>
      </w:r>
      <w:r>
        <w:t>rancis Durand</w:t>
      </w:r>
      <w:bookmarkStart w:id="0" w:name="_GoBack"/>
      <w:bookmarkEnd w:id="0"/>
    </w:p>
    <w:sectPr w:rsidR="006369C3" w:rsidRPr="00AD0E9E" w:rsidSect="0035466A">
      <w:headerReference w:type="even" r:id="rId12"/>
      <w:headerReference w:type="default" r:id="rId13"/>
      <w:footerReference w:type="even" r:id="rId14"/>
      <w:footerReference w:type="default" r:id="rId15"/>
      <w:headerReference w:type="first" r:id="rId16"/>
      <w:footerReference w:type="first" r:id="rId17"/>
      <w:pgSz w:w="11906" w:h="16838"/>
      <w:pgMar w:top="1417" w:right="1286" w:bottom="1417"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FAC" w:rsidRDefault="00B35FAC">
      <w:r>
        <w:separator/>
      </w:r>
    </w:p>
  </w:endnote>
  <w:endnote w:type="continuationSeparator" w:id="0">
    <w:p w:rsidR="00B35FAC" w:rsidRDefault="00B35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ianta">
    <w:altName w:val="Courier New"/>
    <w:charset w:val="00"/>
    <w:family w:val="script"/>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48F" w:rsidRDefault="004B348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471" w:rsidRPr="0058042E" w:rsidRDefault="00377471" w:rsidP="00377471">
    <w:pPr>
      <w:pStyle w:val="Pieddepage"/>
      <w:rPr>
        <w:rFonts w:ascii="Vianta" w:hAnsi="Vianta"/>
        <w:b/>
        <w:i/>
        <w:sz w:val="20"/>
        <w:szCs w:val="20"/>
      </w:rPr>
    </w:pPr>
    <w:r w:rsidRPr="0058042E">
      <w:rPr>
        <w:rFonts w:ascii="Vianta" w:hAnsi="Vianta"/>
        <w:b/>
        <w:i/>
        <w:sz w:val="20"/>
        <w:szCs w:val="20"/>
      </w:rPr>
      <w:t>Les Amis de Vitotel</w:t>
    </w:r>
    <w:r w:rsidRPr="0058042E">
      <w:rPr>
        <w:rFonts w:ascii="Vianta" w:hAnsi="Vianta"/>
        <w:b/>
        <w:i/>
        <w:sz w:val="20"/>
        <w:szCs w:val="20"/>
      </w:rPr>
      <w:tab/>
    </w:r>
    <w:r w:rsidRPr="0058042E">
      <w:rPr>
        <w:rFonts w:ascii="Vianta" w:hAnsi="Vianta"/>
        <w:b/>
        <w:i/>
        <w:sz w:val="20"/>
        <w:szCs w:val="20"/>
      </w:rPr>
      <w:tab/>
      <w:t>Président</w:t>
    </w:r>
    <w:r w:rsidRPr="0058042E">
      <w:rPr>
        <w:b/>
        <w:i/>
        <w:sz w:val="20"/>
        <w:szCs w:val="20"/>
      </w:rPr>
      <w:t> </w:t>
    </w:r>
    <w:r w:rsidRPr="0058042E">
      <w:rPr>
        <w:rFonts w:ascii="Vianta" w:hAnsi="Vianta"/>
        <w:b/>
        <w:i/>
        <w:sz w:val="20"/>
        <w:szCs w:val="20"/>
      </w:rPr>
      <w:t>: Francis Durand</w:t>
    </w:r>
  </w:p>
  <w:p w:rsidR="00377471" w:rsidRPr="0058042E" w:rsidRDefault="00377471" w:rsidP="00377471">
    <w:pPr>
      <w:pStyle w:val="Pieddepage"/>
      <w:rPr>
        <w:rFonts w:ascii="Vianta" w:hAnsi="Vianta"/>
        <w:b/>
        <w:i/>
        <w:sz w:val="20"/>
        <w:szCs w:val="20"/>
      </w:rPr>
    </w:pPr>
    <w:r w:rsidRPr="0058042E">
      <w:rPr>
        <w:rFonts w:ascii="Vianta" w:hAnsi="Vianta"/>
        <w:b/>
        <w:i/>
        <w:sz w:val="20"/>
        <w:szCs w:val="20"/>
      </w:rPr>
      <w:t>Association loi 1901 n° W273001768</w:t>
    </w:r>
    <w:r w:rsidRPr="0058042E">
      <w:rPr>
        <w:rFonts w:ascii="Vianta" w:hAnsi="Vianta"/>
        <w:b/>
        <w:i/>
        <w:sz w:val="20"/>
        <w:szCs w:val="20"/>
      </w:rPr>
      <w:tab/>
    </w:r>
    <w:r w:rsidR="0058042E">
      <w:rPr>
        <w:rFonts w:ascii="Vianta" w:hAnsi="Vianta"/>
        <w:b/>
        <w:i/>
        <w:sz w:val="20"/>
        <w:szCs w:val="20"/>
      </w:rPr>
      <w:tab/>
    </w:r>
    <w:r w:rsidRPr="0058042E">
      <w:rPr>
        <w:rFonts w:ascii="Vianta" w:hAnsi="Vianta"/>
        <w:b/>
        <w:i/>
        <w:sz w:val="20"/>
        <w:szCs w:val="20"/>
      </w:rPr>
      <w:t>6 route de Conches</w:t>
    </w:r>
  </w:p>
  <w:p w:rsidR="00377471" w:rsidRPr="0058042E" w:rsidRDefault="00377471" w:rsidP="00377471">
    <w:pPr>
      <w:pStyle w:val="Pieddepage"/>
      <w:rPr>
        <w:rFonts w:ascii="Vianta" w:hAnsi="Vianta"/>
        <w:b/>
        <w:i/>
        <w:sz w:val="20"/>
        <w:szCs w:val="20"/>
      </w:rPr>
    </w:pPr>
    <w:r w:rsidRPr="0058042E">
      <w:rPr>
        <w:rFonts w:ascii="Vianta" w:hAnsi="Vianta"/>
        <w:b/>
        <w:i/>
        <w:sz w:val="20"/>
        <w:szCs w:val="20"/>
      </w:rPr>
      <w:t>Mairie de Vitot</w:t>
    </w:r>
    <w:r w:rsidRPr="0058042E">
      <w:rPr>
        <w:rFonts w:ascii="Vianta" w:hAnsi="Vianta"/>
        <w:b/>
        <w:i/>
        <w:sz w:val="20"/>
        <w:szCs w:val="20"/>
      </w:rPr>
      <w:tab/>
    </w:r>
    <w:r w:rsidRPr="0058042E">
      <w:rPr>
        <w:rFonts w:ascii="Vianta" w:hAnsi="Vianta"/>
        <w:b/>
        <w:i/>
        <w:sz w:val="20"/>
        <w:szCs w:val="20"/>
      </w:rPr>
      <w:tab/>
      <w:t>27110 Le Neubourg</w:t>
    </w:r>
  </w:p>
  <w:p w:rsidR="00377471" w:rsidRPr="0058042E" w:rsidRDefault="00377471" w:rsidP="00377471">
    <w:pPr>
      <w:pStyle w:val="Pieddepage"/>
      <w:rPr>
        <w:rFonts w:ascii="Vianta" w:hAnsi="Vianta"/>
        <w:b/>
        <w:i/>
        <w:sz w:val="20"/>
        <w:szCs w:val="20"/>
      </w:rPr>
    </w:pPr>
    <w:r w:rsidRPr="0058042E">
      <w:rPr>
        <w:rFonts w:ascii="Vianta" w:hAnsi="Vianta"/>
        <w:b/>
        <w:i/>
        <w:sz w:val="20"/>
        <w:szCs w:val="20"/>
      </w:rPr>
      <w:t>27110 Vitot</w:t>
    </w:r>
    <w:r w:rsidRPr="0058042E">
      <w:rPr>
        <w:rFonts w:ascii="Vianta" w:hAnsi="Vianta"/>
        <w:b/>
        <w:i/>
        <w:sz w:val="20"/>
        <w:szCs w:val="20"/>
      </w:rPr>
      <w:tab/>
    </w:r>
    <w:r w:rsidRPr="0058042E">
      <w:rPr>
        <w:rFonts w:ascii="Vianta" w:hAnsi="Vianta"/>
        <w:b/>
        <w:i/>
        <w:sz w:val="20"/>
        <w:szCs w:val="20"/>
      </w:rPr>
      <w:tab/>
      <w:t>courriel</w:t>
    </w:r>
    <w:r w:rsidRPr="0058042E">
      <w:rPr>
        <w:b/>
        <w:i/>
        <w:sz w:val="20"/>
        <w:szCs w:val="20"/>
      </w:rPr>
      <w:t> </w:t>
    </w:r>
    <w:r w:rsidRPr="0058042E">
      <w:rPr>
        <w:rFonts w:ascii="Vianta" w:hAnsi="Vianta"/>
        <w:b/>
        <w:i/>
        <w:sz w:val="20"/>
        <w:szCs w:val="20"/>
      </w:rPr>
      <w:t xml:space="preserve">: </w:t>
    </w:r>
    <w:hyperlink r:id="rId1" w:history="1">
      <w:r w:rsidRPr="0058042E">
        <w:rPr>
          <w:rStyle w:val="Lienhypertexte"/>
          <w:rFonts w:ascii="Vianta" w:hAnsi="Vianta"/>
          <w:b/>
          <w:i/>
          <w:sz w:val="20"/>
          <w:szCs w:val="20"/>
        </w:rPr>
        <w:t>contact@vitotel.fr</w:t>
      </w:r>
    </w:hyperlink>
  </w:p>
  <w:p w:rsidR="00387CFD" w:rsidRPr="0058042E" w:rsidRDefault="00377471" w:rsidP="0058042E">
    <w:pPr>
      <w:pStyle w:val="Pieddepage"/>
      <w:jc w:val="center"/>
      <w:rPr>
        <w:sz w:val="20"/>
        <w:szCs w:val="20"/>
      </w:rPr>
    </w:pPr>
    <w:r w:rsidRPr="0058042E">
      <w:rPr>
        <w:rFonts w:ascii="Vianta" w:hAnsi="Vianta"/>
        <w:b/>
        <w:i/>
        <w:sz w:val="20"/>
        <w:szCs w:val="20"/>
      </w:rPr>
      <w:t>www.vitotel.fr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48F" w:rsidRDefault="004B348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FAC" w:rsidRDefault="00B35FAC">
      <w:r>
        <w:separator/>
      </w:r>
    </w:p>
  </w:footnote>
  <w:footnote w:type="continuationSeparator" w:id="0">
    <w:p w:rsidR="00B35FAC" w:rsidRDefault="00B35F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48F" w:rsidRDefault="004B348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48F" w:rsidRDefault="004B348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48F" w:rsidRDefault="004B348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25637"/>
    <w:multiLevelType w:val="hybridMultilevel"/>
    <w:tmpl w:val="686A15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376847AF"/>
    <w:multiLevelType w:val="hybridMultilevel"/>
    <w:tmpl w:val="858A7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39CA4493"/>
    <w:multiLevelType w:val="hybridMultilevel"/>
    <w:tmpl w:val="202A614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A307411"/>
    <w:multiLevelType w:val="hybridMultilevel"/>
    <w:tmpl w:val="05E441E0"/>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4">
    <w:nsid w:val="4C953ED8"/>
    <w:multiLevelType w:val="hybridMultilevel"/>
    <w:tmpl w:val="6F98B55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79A2"/>
    <w:rsid w:val="000075F5"/>
    <w:rsid w:val="00021C55"/>
    <w:rsid w:val="00032085"/>
    <w:rsid w:val="000555FA"/>
    <w:rsid w:val="00070BEE"/>
    <w:rsid w:val="00095854"/>
    <w:rsid w:val="000A1A8A"/>
    <w:rsid w:val="000C170D"/>
    <w:rsid w:val="000D4A66"/>
    <w:rsid w:val="000F0069"/>
    <w:rsid w:val="00135C5F"/>
    <w:rsid w:val="00141F92"/>
    <w:rsid w:val="00156E72"/>
    <w:rsid w:val="001850F2"/>
    <w:rsid w:val="00187178"/>
    <w:rsid w:val="002072FF"/>
    <w:rsid w:val="00213096"/>
    <w:rsid w:val="00215FC5"/>
    <w:rsid w:val="00223387"/>
    <w:rsid w:val="00241504"/>
    <w:rsid w:val="002526F2"/>
    <w:rsid w:val="002B4328"/>
    <w:rsid w:val="002C09F6"/>
    <w:rsid w:val="0032479F"/>
    <w:rsid w:val="00334F06"/>
    <w:rsid w:val="0035466A"/>
    <w:rsid w:val="00355007"/>
    <w:rsid w:val="00377471"/>
    <w:rsid w:val="00387CFD"/>
    <w:rsid w:val="003B364E"/>
    <w:rsid w:val="003E724A"/>
    <w:rsid w:val="004036D3"/>
    <w:rsid w:val="004113BA"/>
    <w:rsid w:val="00416628"/>
    <w:rsid w:val="004242AC"/>
    <w:rsid w:val="0043762B"/>
    <w:rsid w:val="004552A1"/>
    <w:rsid w:val="00485170"/>
    <w:rsid w:val="0049414E"/>
    <w:rsid w:val="004A035E"/>
    <w:rsid w:val="004B348F"/>
    <w:rsid w:val="004E2618"/>
    <w:rsid w:val="004F6F8B"/>
    <w:rsid w:val="005076E9"/>
    <w:rsid w:val="0055675F"/>
    <w:rsid w:val="0056761D"/>
    <w:rsid w:val="005745F7"/>
    <w:rsid w:val="0058042E"/>
    <w:rsid w:val="005819FE"/>
    <w:rsid w:val="005A01A4"/>
    <w:rsid w:val="005C7AED"/>
    <w:rsid w:val="005D1F7B"/>
    <w:rsid w:val="005F4C8C"/>
    <w:rsid w:val="0062262F"/>
    <w:rsid w:val="00626D43"/>
    <w:rsid w:val="006369C3"/>
    <w:rsid w:val="006A2921"/>
    <w:rsid w:val="006E7B83"/>
    <w:rsid w:val="006F0C15"/>
    <w:rsid w:val="007125C8"/>
    <w:rsid w:val="00766FB5"/>
    <w:rsid w:val="007738F9"/>
    <w:rsid w:val="007847FB"/>
    <w:rsid w:val="007924D9"/>
    <w:rsid w:val="007A4471"/>
    <w:rsid w:val="007B0031"/>
    <w:rsid w:val="007F79A2"/>
    <w:rsid w:val="00822917"/>
    <w:rsid w:val="0083013E"/>
    <w:rsid w:val="00833782"/>
    <w:rsid w:val="00837BE4"/>
    <w:rsid w:val="008A7A3C"/>
    <w:rsid w:val="008C24DE"/>
    <w:rsid w:val="008C39C5"/>
    <w:rsid w:val="008C3F5C"/>
    <w:rsid w:val="008E61BA"/>
    <w:rsid w:val="008F4986"/>
    <w:rsid w:val="00903E6B"/>
    <w:rsid w:val="009160EE"/>
    <w:rsid w:val="00935BF5"/>
    <w:rsid w:val="00957BBB"/>
    <w:rsid w:val="00965249"/>
    <w:rsid w:val="00975EF5"/>
    <w:rsid w:val="009B293D"/>
    <w:rsid w:val="009D7304"/>
    <w:rsid w:val="009E152E"/>
    <w:rsid w:val="00A0193B"/>
    <w:rsid w:val="00A12D97"/>
    <w:rsid w:val="00A30EDC"/>
    <w:rsid w:val="00A33BE8"/>
    <w:rsid w:val="00A73E86"/>
    <w:rsid w:val="00A81E27"/>
    <w:rsid w:val="00AA236D"/>
    <w:rsid w:val="00AB5171"/>
    <w:rsid w:val="00AB687B"/>
    <w:rsid w:val="00AD0E9E"/>
    <w:rsid w:val="00AE2DB3"/>
    <w:rsid w:val="00B05783"/>
    <w:rsid w:val="00B1087C"/>
    <w:rsid w:val="00B24442"/>
    <w:rsid w:val="00B35FAC"/>
    <w:rsid w:val="00B54FF2"/>
    <w:rsid w:val="00B62FE0"/>
    <w:rsid w:val="00B65A50"/>
    <w:rsid w:val="00BC1E4E"/>
    <w:rsid w:val="00BE591C"/>
    <w:rsid w:val="00BF2A86"/>
    <w:rsid w:val="00C00E2F"/>
    <w:rsid w:val="00C0266B"/>
    <w:rsid w:val="00C2457B"/>
    <w:rsid w:val="00CA2869"/>
    <w:rsid w:val="00CB3556"/>
    <w:rsid w:val="00CC0132"/>
    <w:rsid w:val="00CD35CF"/>
    <w:rsid w:val="00CE04E3"/>
    <w:rsid w:val="00CE6FFE"/>
    <w:rsid w:val="00CE7604"/>
    <w:rsid w:val="00CF21E0"/>
    <w:rsid w:val="00D23826"/>
    <w:rsid w:val="00D26E67"/>
    <w:rsid w:val="00D3615B"/>
    <w:rsid w:val="00D81857"/>
    <w:rsid w:val="00D92416"/>
    <w:rsid w:val="00E555B6"/>
    <w:rsid w:val="00E739AF"/>
    <w:rsid w:val="00EA15B1"/>
    <w:rsid w:val="00EA299A"/>
    <w:rsid w:val="00EB0923"/>
    <w:rsid w:val="00EC5EC4"/>
    <w:rsid w:val="00EC6D12"/>
    <w:rsid w:val="00F514A0"/>
    <w:rsid w:val="00FC2020"/>
    <w:rsid w:val="00FC39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AD0E9E"/>
    <w:rPr>
      <w:color w:val="0000FF"/>
      <w:u w:val="single"/>
    </w:rPr>
  </w:style>
  <w:style w:type="paragraph" w:styleId="En-tte">
    <w:name w:val="header"/>
    <w:basedOn w:val="Normal"/>
    <w:rsid w:val="00387CFD"/>
    <w:pPr>
      <w:tabs>
        <w:tab w:val="center" w:pos="4536"/>
        <w:tab w:val="right" w:pos="9072"/>
      </w:tabs>
    </w:pPr>
  </w:style>
  <w:style w:type="paragraph" w:styleId="Pieddepage">
    <w:name w:val="footer"/>
    <w:basedOn w:val="Normal"/>
    <w:rsid w:val="00387CFD"/>
    <w:pPr>
      <w:tabs>
        <w:tab w:val="center" w:pos="4536"/>
        <w:tab w:val="right" w:pos="9072"/>
      </w:tabs>
    </w:pPr>
  </w:style>
  <w:style w:type="paragraph" w:styleId="Textedebulles">
    <w:name w:val="Balloon Text"/>
    <w:basedOn w:val="Normal"/>
    <w:link w:val="TextedebullesCar"/>
    <w:uiPriority w:val="99"/>
    <w:semiHidden/>
    <w:unhideWhenUsed/>
    <w:rsid w:val="00B65A50"/>
    <w:rPr>
      <w:rFonts w:ascii="Tahoma" w:hAnsi="Tahoma" w:cs="Tahoma"/>
      <w:sz w:val="16"/>
      <w:szCs w:val="16"/>
    </w:rPr>
  </w:style>
  <w:style w:type="character" w:customStyle="1" w:styleId="TextedebullesCar">
    <w:name w:val="Texte de bulles Car"/>
    <w:link w:val="Textedebulles"/>
    <w:uiPriority w:val="99"/>
    <w:semiHidden/>
    <w:rsid w:val="00B65A50"/>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vitotel.fr"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contact@vitotel.fr"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contact@vitotel.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is\Documents\Vitotel\Les%20amis%20de%20Vitotel\2011\Convocation%20AG%20%20pour%20les%20adh&#233;rents%202012.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EAF98-0CA7-4886-A139-33B71BB94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Convocation AG  pour les adhérents 2012</Template>
  <TotalTime>1</TotalTime>
  <Pages>1</Pages>
  <Words>275</Words>
  <Characters>1514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Les amis de Vitotel</vt:lpstr>
    </vt:vector>
  </TitlesOfParts>
  <Company/>
  <LinksUpToDate>false</LinksUpToDate>
  <CharactersWithSpaces>1786</CharactersWithSpaces>
  <SharedDoc>false</SharedDoc>
  <HLinks>
    <vt:vector size="18" baseType="variant">
      <vt:variant>
        <vt:i4>393279</vt:i4>
      </vt:variant>
      <vt:variant>
        <vt:i4>0</vt:i4>
      </vt:variant>
      <vt:variant>
        <vt:i4>0</vt:i4>
      </vt:variant>
      <vt:variant>
        <vt:i4>5</vt:i4>
      </vt:variant>
      <vt:variant>
        <vt:lpwstr>mailto:contact@vitotel.fr</vt:lpwstr>
      </vt:variant>
      <vt:variant>
        <vt:lpwstr/>
      </vt:variant>
      <vt:variant>
        <vt:i4>7864431</vt:i4>
      </vt:variant>
      <vt:variant>
        <vt:i4>3</vt:i4>
      </vt:variant>
      <vt:variant>
        <vt:i4>0</vt:i4>
      </vt:variant>
      <vt:variant>
        <vt:i4>5</vt:i4>
      </vt:variant>
      <vt:variant>
        <vt:lpwstr>http://www.vitotel.fr/</vt:lpwstr>
      </vt:variant>
      <vt:variant>
        <vt:lpwstr/>
      </vt:variant>
      <vt:variant>
        <vt:i4>393279</vt:i4>
      </vt:variant>
      <vt:variant>
        <vt:i4>0</vt:i4>
      </vt:variant>
      <vt:variant>
        <vt:i4>0</vt:i4>
      </vt:variant>
      <vt:variant>
        <vt:i4>5</vt:i4>
      </vt:variant>
      <vt:variant>
        <vt:lpwstr>mailto:contact@vitotel.fr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amis de Vitotel</dc:title>
  <dc:creator>Francis Durand</dc:creator>
  <cp:lastModifiedBy>Francis Durand</cp:lastModifiedBy>
  <cp:revision>1</cp:revision>
  <cp:lastPrinted>2012-03-06T14:33:00Z</cp:lastPrinted>
  <dcterms:created xsi:type="dcterms:W3CDTF">2012-03-06T18:12:00Z</dcterms:created>
  <dcterms:modified xsi:type="dcterms:W3CDTF">2012-03-06T18:13:00Z</dcterms:modified>
</cp:coreProperties>
</file>